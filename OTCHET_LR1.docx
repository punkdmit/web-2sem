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58FD2" w14:textId="77777777" w:rsidR="00AD08D4" w:rsidRPr="007E17CD" w:rsidRDefault="00AD08D4" w:rsidP="00AD08D4">
      <w:pPr>
        <w:shd w:val="clear" w:color="auto" w:fill="FFFFFF"/>
        <w:spacing w:before="2640"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lang w:eastAsia="ru-RU"/>
        </w:rPr>
      </w:pPr>
      <w:r w:rsidRPr="007E17CD">
        <w:rPr>
          <w:rFonts w:ascii="Times New Roman" w:eastAsia="Times New Roman" w:hAnsi="Times New Roman" w:cs="Times New Roman"/>
          <w:lang w:eastAsia="ru-RU"/>
        </w:rPr>
        <w:t>МИНИСТЕРСТВО НАУКИ И ВЫСШЕГО ОБРАЗОВАНИЯ РОССИЙСКОЙ ФЕДЕРАЦИИ</w:t>
      </w:r>
    </w:p>
    <w:p w14:paraId="1A6B46A1" w14:textId="77777777" w:rsidR="00AD08D4" w:rsidRPr="007E17CD" w:rsidRDefault="00AD08D4" w:rsidP="00AD08D4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lang w:eastAsia="ru-RU"/>
        </w:rPr>
      </w:pPr>
      <w:r w:rsidRPr="007E17CD">
        <w:rPr>
          <w:rFonts w:ascii="Times New Roman" w:eastAsia="Times New Roman" w:hAnsi="Times New Roman" w:cs="Times New Roman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20815213" w14:textId="77777777" w:rsidR="00AD08D4" w:rsidRPr="007E17CD" w:rsidRDefault="00AD08D4" w:rsidP="00AD08D4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lang w:eastAsia="ru-RU"/>
        </w:rPr>
      </w:pPr>
      <w:r w:rsidRPr="007E17CD">
        <w:rPr>
          <w:rFonts w:ascii="Times New Roman" w:eastAsia="Times New Roman" w:hAnsi="Times New Roman" w:cs="Times New Roman"/>
          <w:lang w:eastAsia="ru-RU"/>
        </w:rPr>
        <w:t>Санкт-Петербургский национальный исследовательский университет информационных технологий механики и оптики</w:t>
      </w:r>
    </w:p>
    <w:p w14:paraId="1C36769A" w14:textId="77777777" w:rsidR="00AD08D4" w:rsidRPr="007E17CD" w:rsidRDefault="00AD08D4" w:rsidP="00AD08D4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7E17CD">
        <w:rPr>
          <w:rFonts w:ascii="Times New Roman" w:eastAsia="Times New Roman" w:hAnsi="Times New Roman" w:cs="Times New Roman"/>
          <w:lang w:eastAsia="ru-RU"/>
        </w:rPr>
        <w:t>Мегафакультет</w:t>
      </w:r>
      <w:proofErr w:type="spellEnd"/>
      <w:r w:rsidRPr="007E17CD">
        <w:rPr>
          <w:rFonts w:ascii="Times New Roman" w:eastAsia="Times New Roman" w:hAnsi="Times New Roman" w:cs="Times New Roman"/>
          <w:lang w:eastAsia="ru-RU"/>
        </w:rPr>
        <w:t xml:space="preserve"> трансляционных информационных технологий</w:t>
      </w:r>
    </w:p>
    <w:p w14:paraId="7070A14C" w14:textId="77777777" w:rsidR="00AD08D4" w:rsidRPr="007E17CD" w:rsidRDefault="00AD08D4" w:rsidP="00AD08D4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lang w:eastAsia="ru-RU"/>
        </w:rPr>
      </w:pPr>
      <w:r w:rsidRPr="007E17CD">
        <w:rPr>
          <w:rFonts w:ascii="Times New Roman" w:eastAsia="Times New Roman" w:hAnsi="Times New Roman" w:cs="Times New Roman"/>
          <w:lang w:eastAsia="ru-RU"/>
        </w:rPr>
        <w:t>Факультет информационных технологий и программирования</w:t>
      </w:r>
    </w:p>
    <w:p w14:paraId="2BE8D905" w14:textId="77777777" w:rsidR="00AD08D4" w:rsidRPr="00353E93" w:rsidRDefault="00AD08D4" w:rsidP="00AD08D4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b/>
          <w:lang w:eastAsia="ru-RU"/>
        </w:rPr>
      </w:pPr>
      <w:r w:rsidRPr="00353E93">
        <w:rPr>
          <w:rFonts w:ascii="Times New Roman" w:eastAsia="Times New Roman" w:hAnsi="Times New Roman" w:cs="Times New Roman"/>
          <w:b/>
          <w:lang w:eastAsia="ru-RU"/>
        </w:rPr>
        <w:t>Лабораторная работа №1</w:t>
      </w:r>
    </w:p>
    <w:p w14:paraId="1EDA6AC3" w14:textId="10B8242A" w:rsidR="00AD08D4" w:rsidRPr="00353E93" w:rsidRDefault="00AD08D4" w:rsidP="00AD08D4">
      <w:pPr>
        <w:shd w:val="clear" w:color="auto" w:fill="FFFFFF"/>
        <w:spacing w:after="60" w:line="480" w:lineRule="auto"/>
        <w:ind w:left="357" w:right="794"/>
        <w:jc w:val="center"/>
        <w:textAlignment w:val="bottom"/>
        <w:rPr>
          <w:rFonts w:ascii="Times New Roman" w:eastAsia="Times New Roman" w:hAnsi="Times New Roman" w:cs="Times New Roman"/>
          <w:b/>
          <w:lang w:eastAsia="ru-RU"/>
        </w:rPr>
      </w:pPr>
      <w:r w:rsidRPr="00353E93">
        <w:rPr>
          <w:rFonts w:ascii="Times New Roman" w:eastAsia="Times New Roman" w:hAnsi="Times New Roman" w:cs="Times New Roman"/>
          <w:b/>
          <w:lang w:eastAsia="ru-RU"/>
        </w:rPr>
        <w:t>По дисциплине «</w:t>
      </w:r>
      <w:r w:rsidR="00BB7588">
        <w:rPr>
          <w:rFonts w:ascii="Times New Roman" w:eastAsia="Times New Roman" w:hAnsi="Times New Roman" w:cs="Times New Roman"/>
          <w:b/>
          <w:lang w:eastAsia="ru-RU"/>
        </w:rPr>
        <w:t>Веб программирование</w:t>
      </w:r>
      <w:r w:rsidRPr="00353E93">
        <w:rPr>
          <w:rFonts w:ascii="Times New Roman" w:eastAsia="Times New Roman" w:hAnsi="Times New Roman" w:cs="Times New Roman"/>
          <w:b/>
          <w:lang w:eastAsia="ru-RU"/>
        </w:rPr>
        <w:t>»</w:t>
      </w:r>
    </w:p>
    <w:p w14:paraId="4411F477" w14:textId="18A4E6A9" w:rsidR="00AD08D4" w:rsidRPr="00353E93" w:rsidRDefault="00AD08D4" w:rsidP="00AD08D4">
      <w:pPr>
        <w:shd w:val="clear" w:color="auto" w:fill="FFFFFF"/>
        <w:spacing w:before="480" w:after="60" w:line="270" w:lineRule="atLeast"/>
        <w:ind w:left="357" w:right="624"/>
        <w:jc w:val="right"/>
        <w:textAlignment w:val="bottom"/>
        <w:rPr>
          <w:rFonts w:ascii="Times New Roman" w:eastAsia="Times New Roman" w:hAnsi="Times New Roman" w:cs="Times New Roman"/>
          <w:lang w:eastAsia="ru-RU"/>
        </w:rPr>
      </w:pPr>
      <w:r w:rsidRPr="00353E93">
        <w:rPr>
          <w:rFonts w:ascii="Times New Roman" w:eastAsia="Times New Roman" w:hAnsi="Times New Roman" w:cs="Times New Roman"/>
          <w:lang w:eastAsia="ru-RU"/>
        </w:rPr>
        <w:t>Выполнил студент группы №M3</w:t>
      </w:r>
      <w:r w:rsidR="00BB7588">
        <w:rPr>
          <w:rFonts w:ascii="Times New Roman" w:eastAsia="Times New Roman" w:hAnsi="Times New Roman" w:cs="Times New Roman"/>
          <w:lang w:eastAsia="ru-RU"/>
        </w:rPr>
        <w:t>3122</w:t>
      </w:r>
    </w:p>
    <w:p w14:paraId="7FDC5A55" w14:textId="49CF508F" w:rsidR="00AD08D4" w:rsidRPr="007D1DE3" w:rsidRDefault="007D1DE3" w:rsidP="00AD08D4">
      <w:pPr>
        <w:shd w:val="clear" w:color="auto" w:fill="FFFFFF"/>
        <w:spacing w:after="360" w:line="270" w:lineRule="atLeast"/>
        <w:ind w:left="357" w:right="1531"/>
        <w:jc w:val="right"/>
        <w:textAlignment w:val="bottom"/>
        <w:rPr>
          <w:rFonts w:ascii="Times New Roman" w:eastAsia="Times New Roman" w:hAnsi="Times New Roman" w:cs="Times New Roman"/>
          <w:i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i/>
          <w:lang w:eastAsia="ru-RU"/>
        </w:rPr>
        <w:t>Апенько</w:t>
      </w:r>
      <w:proofErr w:type="spellEnd"/>
      <w:r>
        <w:rPr>
          <w:rFonts w:ascii="Times New Roman" w:eastAsia="Times New Roman" w:hAnsi="Times New Roman" w:cs="Times New Roman"/>
          <w:i/>
          <w:lang w:eastAsia="ru-RU"/>
        </w:rPr>
        <w:t xml:space="preserve"> Дмитрий Сергеевич</w:t>
      </w:r>
    </w:p>
    <w:p w14:paraId="06242E7F" w14:textId="77777777" w:rsidR="00AD08D4" w:rsidRPr="00353E93" w:rsidRDefault="00AD08D4" w:rsidP="00AD08D4">
      <w:pPr>
        <w:spacing w:before="3120"/>
        <w:jc w:val="center"/>
        <w:rPr>
          <w:i/>
          <w:caps/>
          <w:sz w:val="20"/>
          <w:szCs w:val="20"/>
        </w:rPr>
      </w:pPr>
      <w:r w:rsidRPr="00353E93">
        <w:rPr>
          <w:i/>
          <w:caps/>
          <w:sz w:val="20"/>
          <w:szCs w:val="20"/>
        </w:rPr>
        <w:t>Санкт-Петербург</w:t>
      </w:r>
    </w:p>
    <w:p w14:paraId="35186314" w14:textId="4912C6F7" w:rsidR="00171ACC" w:rsidRDefault="00AD08D4" w:rsidP="00AD08D4">
      <w:pPr>
        <w:jc w:val="center"/>
        <w:rPr>
          <w:i/>
          <w:caps/>
          <w:sz w:val="20"/>
          <w:szCs w:val="20"/>
        </w:rPr>
      </w:pPr>
      <w:r w:rsidRPr="00353E93">
        <w:rPr>
          <w:i/>
          <w:caps/>
          <w:sz w:val="20"/>
          <w:szCs w:val="20"/>
        </w:rPr>
        <w:t>20</w:t>
      </w:r>
      <w:r w:rsidR="00BB7588">
        <w:rPr>
          <w:i/>
          <w:caps/>
          <w:sz w:val="20"/>
          <w:szCs w:val="20"/>
        </w:rPr>
        <w:t>22</w:t>
      </w:r>
    </w:p>
    <w:p w14:paraId="7067D23C" w14:textId="59F94633" w:rsidR="00BB7588" w:rsidRDefault="00BB7588" w:rsidP="00AD08D4">
      <w:pPr>
        <w:jc w:val="center"/>
        <w:rPr>
          <w:i/>
          <w:caps/>
          <w:sz w:val="20"/>
          <w:szCs w:val="20"/>
        </w:rPr>
      </w:pPr>
    </w:p>
    <w:p w14:paraId="4B06FCDA" w14:textId="661F075E" w:rsidR="00BB7588" w:rsidRDefault="00BB7588" w:rsidP="00AD08D4">
      <w:pPr>
        <w:jc w:val="center"/>
        <w:rPr>
          <w:i/>
          <w:caps/>
          <w:sz w:val="20"/>
          <w:szCs w:val="20"/>
        </w:rPr>
      </w:pPr>
    </w:p>
    <w:p w14:paraId="4F6A88A0" w14:textId="496F8D7A" w:rsidR="00BB7588" w:rsidRDefault="00BB7588" w:rsidP="00AD08D4">
      <w:pPr>
        <w:jc w:val="center"/>
        <w:rPr>
          <w:i/>
          <w:caps/>
          <w:sz w:val="20"/>
          <w:szCs w:val="20"/>
        </w:rPr>
      </w:pPr>
    </w:p>
    <w:p w14:paraId="72E2EA24" w14:textId="11E861EE" w:rsidR="00BB7588" w:rsidRPr="001E15E3" w:rsidRDefault="00AD0D1A" w:rsidP="00BB7588">
      <w:r>
        <w:lastRenderedPageBreak/>
        <w:t xml:space="preserve">Устанавливаем нужные пакеты и запускаем приложение </w:t>
      </w:r>
      <w:r>
        <w:rPr>
          <w:lang w:val="en-US"/>
        </w:rPr>
        <w:t>Nodejs</w:t>
      </w:r>
      <w:r w:rsidRPr="00AD0D1A">
        <w:t xml:space="preserve">, </w:t>
      </w:r>
      <w:r>
        <w:rPr>
          <w:lang w:val="en-US"/>
        </w:rPr>
        <w:t>Nodejs</w:t>
      </w:r>
      <w:r w:rsidRPr="00AD0D1A">
        <w:t xml:space="preserve"> </w:t>
      </w:r>
      <w:r>
        <w:rPr>
          <w:lang w:val="en-US"/>
        </w:rPr>
        <w:t>CLI</w:t>
      </w:r>
      <w:r w:rsidRPr="00AD0D1A">
        <w:t>,</w:t>
      </w:r>
      <w:r w:rsidR="00502A17">
        <w:t xml:space="preserve"> </w:t>
      </w:r>
      <w:r>
        <w:rPr>
          <w:lang w:val="en-US"/>
        </w:rPr>
        <w:t>Heroku</w:t>
      </w:r>
      <w:r w:rsidRPr="00AD0D1A">
        <w:t xml:space="preserve"> </w:t>
      </w:r>
      <w:r>
        <w:rPr>
          <w:lang w:val="en-US"/>
        </w:rPr>
        <w:t>CLI</w:t>
      </w:r>
      <w:r w:rsidR="001E15E3">
        <w:t>.</w:t>
      </w:r>
    </w:p>
    <w:p w14:paraId="318F9DCE" w14:textId="23B4A695" w:rsidR="00BB7588" w:rsidRDefault="007D1DE3" w:rsidP="00BB7588">
      <w:pPr>
        <w:rPr>
          <w:lang w:val="en-US"/>
        </w:rPr>
      </w:pPr>
      <w:r w:rsidRPr="007D1DE3">
        <w:rPr>
          <w:lang w:val="en-US"/>
        </w:rPr>
        <w:drawing>
          <wp:inline distT="0" distB="0" distL="0" distR="0" wp14:anchorId="0B8CC77A" wp14:editId="7E5D4A9D">
            <wp:extent cx="5940425" cy="3712845"/>
            <wp:effectExtent l="0" t="0" r="3175" b="0"/>
            <wp:docPr id="1" name="Рисунок 1" descr="Изображение выглядит как текст, снимок экрана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электроника, компьютер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75587" w14:textId="6B490D1C" w:rsidR="00E54482" w:rsidRDefault="00E54482" w:rsidP="00BB7588">
      <w:pPr>
        <w:rPr>
          <w:lang w:val="en-US"/>
        </w:rPr>
      </w:pPr>
    </w:p>
    <w:p w14:paraId="6C88C8AE" w14:textId="1E4EBBD5" w:rsidR="00E54482" w:rsidRDefault="00E54482" w:rsidP="00BB7588">
      <w:r>
        <w:t>Указываем авторство</w:t>
      </w:r>
    </w:p>
    <w:p w14:paraId="4D88AF59" w14:textId="07BA57DC" w:rsidR="00E54482" w:rsidRPr="00E54482" w:rsidRDefault="00E54482" w:rsidP="00BB7588">
      <w:r w:rsidRPr="00E54482">
        <w:drawing>
          <wp:inline distT="0" distB="0" distL="0" distR="0" wp14:anchorId="12C94A39" wp14:editId="53C4B9CA">
            <wp:extent cx="5940425" cy="62547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5ADAB" w14:textId="34F3E4E5" w:rsidR="00BB7588" w:rsidRDefault="00BB7588" w:rsidP="00BB7588">
      <w:pPr>
        <w:rPr>
          <w:lang w:val="en-US"/>
        </w:rPr>
      </w:pPr>
    </w:p>
    <w:p w14:paraId="0BA0FF7C" w14:textId="3A75E6CE" w:rsidR="001E15E3" w:rsidRDefault="001E15E3" w:rsidP="00BB7588">
      <w:pPr>
        <w:rPr>
          <w:lang w:val="en-US"/>
        </w:rPr>
      </w:pPr>
    </w:p>
    <w:p w14:paraId="6ACE1015" w14:textId="77777777" w:rsidR="00E54482" w:rsidRDefault="00E54482" w:rsidP="00BB7588"/>
    <w:p w14:paraId="3FFDE256" w14:textId="77777777" w:rsidR="00E54482" w:rsidRDefault="00E54482" w:rsidP="00BB7588"/>
    <w:p w14:paraId="131801C0" w14:textId="77777777" w:rsidR="00E54482" w:rsidRDefault="00E54482" w:rsidP="00BB7588"/>
    <w:p w14:paraId="1810F0F8" w14:textId="77777777" w:rsidR="00E54482" w:rsidRDefault="00E54482" w:rsidP="00BB7588"/>
    <w:p w14:paraId="58DDF378" w14:textId="77777777" w:rsidR="00E54482" w:rsidRDefault="00E54482" w:rsidP="00BB7588"/>
    <w:p w14:paraId="7B17C348" w14:textId="77777777" w:rsidR="00E54482" w:rsidRDefault="00E54482" w:rsidP="00BB7588"/>
    <w:p w14:paraId="29290EDC" w14:textId="77777777" w:rsidR="00E54482" w:rsidRDefault="00E54482" w:rsidP="00BB7588"/>
    <w:p w14:paraId="57283AE3" w14:textId="77777777" w:rsidR="00E54482" w:rsidRDefault="00E54482" w:rsidP="00BB7588"/>
    <w:p w14:paraId="57AB8FCF" w14:textId="77777777" w:rsidR="00E54482" w:rsidRDefault="00E54482" w:rsidP="00BB7588"/>
    <w:p w14:paraId="2D4D3092" w14:textId="77777777" w:rsidR="00E54482" w:rsidRDefault="00E54482" w:rsidP="00BB7588"/>
    <w:p w14:paraId="7CE0067E" w14:textId="77777777" w:rsidR="00E54482" w:rsidRDefault="00E54482" w:rsidP="00BB7588"/>
    <w:p w14:paraId="58242D7F" w14:textId="39660C61" w:rsidR="001E15E3" w:rsidRPr="00881F17" w:rsidRDefault="00E54482" w:rsidP="00BB7588">
      <w:r>
        <w:lastRenderedPageBreak/>
        <w:t>Редактируем так,</w:t>
      </w:r>
      <w:r w:rsidR="00881F17">
        <w:t xml:space="preserve"> чтобы приложение начинало слушать подключения на порту, указанному в переменной окружения, а в случаях, когда порт не указан, брать порт по умолчанию 3000.</w:t>
      </w:r>
    </w:p>
    <w:p w14:paraId="08045E0E" w14:textId="2F68BEA9" w:rsidR="00BB7588" w:rsidRDefault="007D1DE3" w:rsidP="00BB7588">
      <w:pPr>
        <w:rPr>
          <w:lang w:val="en-US"/>
        </w:rPr>
      </w:pPr>
      <w:r w:rsidRPr="007D1DE3">
        <w:rPr>
          <w:lang w:val="en-US"/>
        </w:rPr>
        <w:drawing>
          <wp:inline distT="0" distB="0" distL="0" distR="0" wp14:anchorId="606728AB" wp14:editId="591BA7A7">
            <wp:extent cx="5940425" cy="3712845"/>
            <wp:effectExtent l="0" t="0" r="3175" b="0"/>
            <wp:docPr id="10" name="Рисунок 10" descr="Изображение выглядит как текст, монитор, снимок экран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монитор, снимок экрана, электроник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E5FA" w14:textId="77777777" w:rsidR="00BB7588" w:rsidRDefault="00BB7588" w:rsidP="00BB7588">
      <w:pPr>
        <w:rPr>
          <w:lang w:val="en-US"/>
        </w:rPr>
      </w:pPr>
    </w:p>
    <w:p w14:paraId="46BB65B6" w14:textId="747452F2" w:rsidR="00BB7588" w:rsidRDefault="007D1DE3" w:rsidP="00BB7588">
      <w:pPr>
        <w:rPr>
          <w:lang w:val="en-US"/>
        </w:rPr>
      </w:pPr>
      <w:r w:rsidRPr="007D1DE3">
        <w:rPr>
          <w:lang w:val="en-US"/>
        </w:rPr>
        <w:drawing>
          <wp:inline distT="0" distB="0" distL="0" distR="0" wp14:anchorId="0EB18FA4" wp14:editId="37B7717D">
            <wp:extent cx="5940425" cy="3712845"/>
            <wp:effectExtent l="0" t="0" r="317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F6D1" w14:textId="3775F744" w:rsidR="00502A17" w:rsidRDefault="00502A17" w:rsidP="00BB7588">
      <w:pPr>
        <w:rPr>
          <w:lang w:val="en-US"/>
        </w:rPr>
      </w:pPr>
    </w:p>
    <w:p w14:paraId="64AC3BA4" w14:textId="77777777" w:rsidR="00E54482" w:rsidRDefault="00E54482" w:rsidP="00502A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DF4A34F" w14:textId="77777777" w:rsidR="00E54482" w:rsidRDefault="00E54482" w:rsidP="00502A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652D69" w14:textId="3E78DE4A" w:rsidR="00502A17" w:rsidRPr="00502A17" w:rsidRDefault="00502A17" w:rsidP="00502A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</w:t>
      </w:r>
      <w:r w:rsidRPr="00502A17">
        <w:rPr>
          <w:rFonts w:ascii="Times New Roman" w:eastAsia="Times New Roman" w:hAnsi="Times New Roman" w:cs="Times New Roman"/>
          <w:sz w:val="24"/>
          <w:szCs w:val="24"/>
          <w:lang w:eastAsia="ru-RU"/>
        </w:rPr>
        <w:t>рове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ряем</w:t>
      </w:r>
      <w:r w:rsidRPr="00502A17">
        <w:rPr>
          <w:rFonts w:ascii="Times New Roman" w:eastAsia="Times New Roman" w:hAnsi="Times New Roman" w:cs="Times New Roman"/>
          <w:sz w:val="24"/>
          <w:szCs w:val="24"/>
          <w:lang w:eastAsia="ru-RU"/>
        </w:rPr>
        <w:t>, что приложение стартует на указанном в переменной окружения порту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(Настраиваем профиль запуска)</w:t>
      </w:r>
    </w:p>
    <w:p w14:paraId="439BC731" w14:textId="77777777" w:rsidR="00502A17" w:rsidRPr="00502A17" w:rsidRDefault="00502A17" w:rsidP="00BB7588"/>
    <w:p w14:paraId="3BFA246F" w14:textId="3350C681" w:rsidR="00502A17" w:rsidRDefault="00502A17" w:rsidP="00BB7588">
      <w:pPr>
        <w:rPr>
          <w:lang w:val="en-US"/>
        </w:rPr>
      </w:pPr>
      <w:r w:rsidRPr="00502A17">
        <w:rPr>
          <w:lang w:val="en-US"/>
        </w:rPr>
        <w:drawing>
          <wp:inline distT="0" distB="0" distL="0" distR="0" wp14:anchorId="30B8F0ED" wp14:editId="21438C9C">
            <wp:extent cx="5940425" cy="4128770"/>
            <wp:effectExtent l="0" t="0" r="317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C2013" w14:textId="36990921" w:rsidR="00502A17" w:rsidRPr="00502A17" w:rsidRDefault="00502A17" w:rsidP="00BB7588">
      <w:r>
        <w:t>Проверка работоспособности</w:t>
      </w:r>
    </w:p>
    <w:p w14:paraId="048E5540" w14:textId="67945853" w:rsidR="00502A17" w:rsidRDefault="00502A17" w:rsidP="00BB7588">
      <w:pPr>
        <w:rPr>
          <w:lang w:val="en-US"/>
        </w:rPr>
      </w:pPr>
      <w:r w:rsidRPr="00502A17">
        <w:rPr>
          <w:lang w:val="en-US"/>
        </w:rPr>
        <w:drawing>
          <wp:inline distT="0" distB="0" distL="0" distR="0" wp14:anchorId="410D44EA" wp14:editId="6DFA401E">
            <wp:extent cx="5940425" cy="1953714"/>
            <wp:effectExtent l="0" t="0" r="3175" b="254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t="47379"/>
                    <a:stretch/>
                  </pic:blipFill>
                  <pic:spPr bwMode="auto">
                    <a:xfrm>
                      <a:off x="0" y="0"/>
                      <a:ext cx="5940425" cy="1953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9D24F" w14:textId="77777777" w:rsidR="00BB7588" w:rsidRDefault="00BB7588" w:rsidP="00BB7588">
      <w:pPr>
        <w:rPr>
          <w:lang w:val="en-US"/>
        </w:rPr>
      </w:pPr>
    </w:p>
    <w:p w14:paraId="7D61F6C1" w14:textId="77777777" w:rsidR="00E54482" w:rsidRDefault="00E54482" w:rsidP="00BB7588"/>
    <w:p w14:paraId="02D800AD" w14:textId="77777777" w:rsidR="00E54482" w:rsidRDefault="00E54482" w:rsidP="00BB7588"/>
    <w:p w14:paraId="6479E45B" w14:textId="77777777" w:rsidR="00E54482" w:rsidRDefault="00E54482" w:rsidP="00BB7588"/>
    <w:p w14:paraId="60CB0761" w14:textId="77777777" w:rsidR="00E54482" w:rsidRDefault="00E54482" w:rsidP="00BB7588"/>
    <w:p w14:paraId="2239BC14" w14:textId="77777777" w:rsidR="00E54482" w:rsidRDefault="00E54482" w:rsidP="00BB7588"/>
    <w:p w14:paraId="0735D307" w14:textId="77777777" w:rsidR="00E54482" w:rsidRDefault="00E54482" w:rsidP="00BB7588"/>
    <w:p w14:paraId="53DB351D" w14:textId="1BF0FD65" w:rsidR="00881F17" w:rsidRPr="00881F17" w:rsidRDefault="00AD0D1A" w:rsidP="00BB7588">
      <w:r>
        <w:lastRenderedPageBreak/>
        <w:t>Далее указываем</w:t>
      </w:r>
      <w:r w:rsidR="00881F17">
        <w:t xml:space="preserve"> название приложения и выб</w:t>
      </w:r>
      <w:r>
        <w:t>ираем</w:t>
      </w:r>
      <w:r w:rsidR="00881F17">
        <w:t xml:space="preserve"> регион.</w:t>
      </w:r>
    </w:p>
    <w:p w14:paraId="19099E5D" w14:textId="2E25CD77" w:rsidR="00BB7588" w:rsidRDefault="007D1DE3" w:rsidP="00BB7588">
      <w:pPr>
        <w:rPr>
          <w:lang w:val="en-US"/>
        </w:rPr>
      </w:pPr>
      <w:r w:rsidRPr="007D1DE3">
        <w:rPr>
          <w:lang w:val="en-US"/>
        </w:rPr>
        <w:drawing>
          <wp:inline distT="0" distB="0" distL="0" distR="0" wp14:anchorId="7B482AD7" wp14:editId="6D21CDEF">
            <wp:extent cx="5940425" cy="3873500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0824" w14:textId="0C91635E" w:rsidR="00BB7588" w:rsidRDefault="00BB7588" w:rsidP="00BB7588">
      <w:pPr>
        <w:rPr>
          <w:lang w:val="en-US"/>
        </w:rPr>
      </w:pPr>
    </w:p>
    <w:p w14:paraId="3FCEDD85" w14:textId="77777777" w:rsidR="00AD0D1A" w:rsidRDefault="00AD0D1A" w:rsidP="00BB7588"/>
    <w:p w14:paraId="223CAD19" w14:textId="77777777" w:rsidR="00502A17" w:rsidRDefault="00502A17" w:rsidP="00BB7588"/>
    <w:p w14:paraId="26862385" w14:textId="77777777" w:rsidR="00502A17" w:rsidRDefault="00502A17" w:rsidP="00BB7588"/>
    <w:p w14:paraId="373B9A0F" w14:textId="77777777" w:rsidR="00502A17" w:rsidRDefault="00502A17" w:rsidP="00BB7588"/>
    <w:p w14:paraId="6FF373A3" w14:textId="77777777" w:rsidR="00502A17" w:rsidRDefault="00502A17" w:rsidP="00BB7588"/>
    <w:p w14:paraId="70B12F80" w14:textId="77777777" w:rsidR="00502A17" w:rsidRDefault="00502A17" w:rsidP="00BB7588"/>
    <w:p w14:paraId="1732D6F0" w14:textId="77777777" w:rsidR="00502A17" w:rsidRDefault="00502A17" w:rsidP="00BB7588"/>
    <w:p w14:paraId="4C2301A9" w14:textId="77777777" w:rsidR="00E54482" w:rsidRDefault="00E54482" w:rsidP="00BB7588"/>
    <w:p w14:paraId="027E9E97" w14:textId="77777777" w:rsidR="00E54482" w:rsidRDefault="00E54482" w:rsidP="00BB7588"/>
    <w:p w14:paraId="09378C62" w14:textId="77777777" w:rsidR="00E54482" w:rsidRDefault="00E54482" w:rsidP="00BB7588"/>
    <w:p w14:paraId="36B39F31" w14:textId="77777777" w:rsidR="00E54482" w:rsidRDefault="00E54482" w:rsidP="00BB7588"/>
    <w:p w14:paraId="1D57D55A" w14:textId="77777777" w:rsidR="00E54482" w:rsidRDefault="00E54482" w:rsidP="00BB7588"/>
    <w:p w14:paraId="277D4DA9" w14:textId="77777777" w:rsidR="00E54482" w:rsidRDefault="00E54482" w:rsidP="00BB7588"/>
    <w:p w14:paraId="187DC1BD" w14:textId="77777777" w:rsidR="00E54482" w:rsidRDefault="00E54482" w:rsidP="00BB7588"/>
    <w:p w14:paraId="24278415" w14:textId="77777777" w:rsidR="00E54482" w:rsidRDefault="00E54482" w:rsidP="00BB7588"/>
    <w:p w14:paraId="5951CAA3" w14:textId="77777777" w:rsidR="00E54482" w:rsidRDefault="00E54482" w:rsidP="00BB7588"/>
    <w:p w14:paraId="409DC0ED" w14:textId="1B02E682" w:rsidR="00881F17" w:rsidRDefault="00881F17" w:rsidP="00BB7588">
      <w:pPr>
        <w:rPr>
          <w:lang w:val="en-US"/>
        </w:rPr>
      </w:pPr>
      <w:r>
        <w:lastRenderedPageBreak/>
        <w:t xml:space="preserve">Проверка работоспособности на </w:t>
      </w:r>
      <w:r>
        <w:rPr>
          <w:lang w:val="en-US"/>
        </w:rPr>
        <w:t>Heroku.</w:t>
      </w:r>
    </w:p>
    <w:p w14:paraId="427434AA" w14:textId="2C9AB26C" w:rsidR="00AD0D1A" w:rsidRPr="00AD0D1A" w:rsidRDefault="00AD0D1A" w:rsidP="00BB7588">
      <w:r w:rsidRPr="00AD0D1A">
        <w:drawing>
          <wp:inline distT="0" distB="0" distL="0" distR="0" wp14:anchorId="45BBA5F6" wp14:editId="3F8AECA3">
            <wp:extent cx="5940425" cy="2425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02F4" w14:textId="7F4BB84B" w:rsidR="00BB7588" w:rsidRDefault="00AD0D1A" w:rsidP="00BB7588">
      <w:pPr>
        <w:rPr>
          <w:lang w:val="en-US"/>
        </w:rPr>
      </w:pPr>
      <w:r w:rsidRPr="00AD0D1A">
        <w:rPr>
          <w:lang w:val="en-US"/>
        </w:rPr>
        <w:drawing>
          <wp:inline distT="0" distB="0" distL="0" distR="0" wp14:anchorId="68199A28" wp14:editId="64FAA9AA">
            <wp:extent cx="5940425" cy="2879725"/>
            <wp:effectExtent l="0" t="0" r="3175" b="317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17C6" w14:textId="77777777" w:rsidR="00AD0D1A" w:rsidRDefault="00AD0D1A" w:rsidP="00BB7588">
      <w:pPr>
        <w:rPr>
          <w:lang w:val="en-US"/>
        </w:rPr>
      </w:pPr>
    </w:p>
    <w:p w14:paraId="00AFA42A" w14:textId="193310EB" w:rsidR="00AD0D1A" w:rsidRPr="00AD0D1A" w:rsidRDefault="00AD0D1A" w:rsidP="00AD0D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AD0D1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Укажем, что хотим иметь возможность отдавать статические ресурсы, расположенные в 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папке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public</w:t>
      </w:r>
      <w:r w:rsidRPr="00AD0D1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Затем необходимо будет перенести все ваши файлы с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фронтендом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AD0D1A">
        <w:rPr>
          <w:rFonts w:ascii="Times New Roman" w:eastAsia="Times New Roman" w:hAnsi="Times New Roman" w:cs="Times New Roman"/>
          <w:sz w:val="24"/>
          <w:szCs w:val="24"/>
          <w:lang w:eastAsia="ru-RU"/>
        </w:rPr>
        <w:t>в указанную папку и проверить, что статика отдаётся</w:t>
      </w:r>
    </w:p>
    <w:p w14:paraId="4361856C" w14:textId="0F4854C2" w:rsidR="00AD0D1A" w:rsidRPr="00AD0D1A" w:rsidRDefault="00AD0D1A" w:rsidP="00BB7588"/>
    <w:p w14:paraId="64E845C1" w14:textId="7F36AD93" w:rsidR="00AD0D1A" w:rsidRDefault="00E54482" w:rsidP="00BB7588">
      <w:pPr>
        <w:rPr>
          <w:lang w:val="en-US"/>
        </w:rPr>
      </w:pPr>
      <w:r w:rsidRPr="00E54482">
        <w:rPr>
          <w:lang w:val="en-US"/>
        </w:rPr>
        <w:drawing>
          <wp:inline distT="0" distB="0" distL="0" distR="0" wp14:anchorId="6FADD36A" wp14:editId="0E889344">
            <wp:extent cx="5940425" cy="3712845"/>
            <wp:effectExtent l="0" t="0" r="3175" b="0"/>
            <wp:docPr id="20" name="Рисунок 20" descr="Изображение выглядит как текст, снимок экрана, монитор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снимок экрана, монитор, электроник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1CCD" w14:textId="33309F38" w:rsidR="00502A17" w:rsidRDefault="00502A17" w:rsidP="00BB7588">
      <w:pPr>
        <w:rPr>
          <w:lang w:val="en-US"/>
        </w:rPr>
      </w:pPr>
    </w:p>
    <w:p w14:paraId="6B58EA67" w14:textId="4D256110" w:rsidR="00502A17" w:rsidRDefault="00502A17" w:rsidP="00BB7588">
      <w:pPr>
        <w:rPr>
          <w:lang w:val="en-US"/>
        </w:rPr>
      </w:pPr>
    </w:p>
    <w:p w14:paraId="366542AD" w14:textId="4E00D0D4" w:rsidR="00502A17" w:rsidRDefault="00502A17" w:rsidP="00BB7588">
      <w:r>
        <w:lastRenderedPageBreak/>
        <w:t xml:space="preserve">Проверка </w:t>
      </w:r>
      <w:r w:rsidR="00E54482">
        <w:t>работоспособности</w:t>
      </w:r>
    </w:p>
    <w:p w14:paraId="6D72431F" w14:textId="7072D099" w:rsidR="00502A17" w:rsidRPr="00502A17" w:rsidRDefault="00502A17" w:rsidP="00BB7588">
      <w:r w:rsidRPr="00502A17">
        <w:drawing>
          <wp:inline distT="0" distB="0" distL="0" distR="0" wp14:anchorId="7FB97517" wp14:editId="6EB10215">
            <wp:extent cx="5940425" cy="35356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151F" w14:textId="4FA4F4F7" w:rsidR="00BB7588" w:rsidRPr="008471D7" w:rsidRDefault="00BB7588" w:rsidP="00BB7588">
      <w:pPr>
        <w:rPr>
          <w:lang w:val="en-US"/>
        </w:rPr>
      </w:pPr>
    </w:p>
    <w:p w14:paraId="670E2E9E" w14:textId="261F4F72" w:rsidR="00BB7588" w:rsidRDefault="00BB7588" w:rsidP="00AD08D4">
      <w:pPr>
        <w:jc w:val="center"/>
        <w:rPr>
          <w:i/>
          <w:caps/>
          <w:sz w:val="20"/>
          <w:szCs w:val="20"/>
        </w:rPr>
      </w:pPr>
    </w:p>
    <w:p w14:paraId="1A379F69" w14:textId="77777777" w:rsidR="00BB7588" w:rsidRPr="00AD08D4" w:rsidRDefault="00BB7588" w:rsidP="00AD08D4">
      <w:pPr>
        <w:jc w:val="center"/>
      </w:pPr>
    </w:p>
    <w:sectPr w:rsidR="00BB7588" w:rsidRPr="00AD08D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47E7E0" w14:textId="77777777" w:rsidR="001E306E" w:rsidRDefault="001E306E" w:rsidP="00BB7588">
      <w:pPr>
        <w:spacing w:after="0" w:line="240" w:lineRule="auto"/>
      </w:pPr>
      <w:r>
        <w:separator/>
      </w:r>
    </w:p>
  </w:endnote>
  <w:endnote w:type="continuationSeparator" w:id="0">
    <w:p w14:paraId="7D946784" w14:textId="77777777" w:rsidR="001E306E" w:rsidRDefault="001E306E" w:rsidP="00BB75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16F5BD" w14:textId="77777777" w:rsidR="001E306E" w:rsidRDefault="001E306E" w:rsidP="00BB7588">
      <w:pPr>
        <w:spacing w:after="0" w:line="240" w:lineRule="auto"/>
      </w:pPr>
      <w:r>
        <w:separator/>
      </w:r>
    </w:p>
  </w:footnote>
  <w:footnote w:type="continuationSeparator" w:id="0">
    <w:p w14:paraId="36EA2537" w14:textId="77777777" w:rsidR="001E306E" w:rsidRDefault="001E306E" w:rsidP="00BB758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attachedTemplate r:id="rId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7588"/>
    <w:rsid w:val="00076083"/>
    <w:rsid w:val="000959D9"/>
    <w:rsid w:val="000C490C"/>
    <w:rsid w:val="000C5A56"/>
    <w:rsid w:val="00171ACC"/>
    <w:rsid w:val="001E15E3"/>
    <w:rsid w:val="001E306E"/>
    <w:rsid w:val="0035044F"/>
    <w:rsid w:val="00486531"/>
    <w:rsid w:val="00502A17"/>
    <w:rsid w:val="00643DC1"/>
    <w:rsid w:val="006E7782"/>
    <w:rsid w:val="007D1DE3"/>
    <w:rsid w:val="00881F17"/>
    <w:rsid w:val="009C3587"/>
    <w:rsid w:val="00AD02DF"/>
    <w:rsid w:val="00AD08D4"/>
    <w:rsid w:val="00AD0D1A"/>
    <w:rsid w:val="00B058E4"/>
    <w:rsid w:val="00BB7588"/>
    <w:rsid w:val="00D11EB9"/>
    <w:rsid w:val="00E54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D4C88B"/>
  <w15:chartTrackingRefBased/>
  <w15:docId w15:val="{1D50D801-432A-4149-B90F-45628393C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08D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Заголовок 1ого уровня"/>
    <w:basedOn w:val="a"/>
    <w:link w:val="10"/>
    <w:qFormat/>
    <w:rsid w:val="0035044F"/>
    <w:pPr>
      <w:suppressAutoHyphens/>
      <w:spacing w:after="240" w:line="360" w:lineRule="auto"/>
      <w:jc w:val="center"/>
    </w:pPr>
    <w:rPr>
      <w:b/>
      <w:caps/>
      <w:sz w:val="28"/>
    </w:rPr>
  </w:style>
  <w:style w:type="paragraph" w:customStyle="1" w:styleId="2">
    <w:name w:val="Заголовок 2ого уровня"/>
    <w:basedOn w:val="1"/>
    <w:link w:val="20"/>
    <w:qFormat/>
    <w:rsid w:val="0035044F"/>
    <w:pPr>
      <w:spacing w:after="120"/>
      <w:jc w:val="left"/>
    </w:pPr>
    <w:rPr>
      <w:b w:val="0"/>
      <w:sz w:val="24"/>
    </w:rPr>
  </w:style>
  <w:style w:type="character" w:customStyle="1" w:styleId="10">
    <w:name w:val="Заголовок 1ого уровня Знак"/>
    <w:basedOn w:val="a0"/>
    <w:link w:val="1"/>
    <w:rsid w:val="0035044F"/>
    <w:rPr>
      <w:b/>
      <w:caps/>
      <w:sz w:val="28"/>
    </w:rPr>
  </w:style>
  <w:style w:type="paragraph" w:customStyle="1" w:styleId="3">
    <w:name w:val="Заголовок 3его уровня"/>
    <w:basedOn w:val="a"/>
    <w:link w:val="30"/>
    <w:qFormat/>
    <w:rsid w:val="0035044F"/>
    <w:pPr>
      <w:spacing w:after="240" w:line="360" w:lineRule="auto"/>
    </w:pPr>
    <w:rPr>
      <w:i/>
      <w:sz w:val="24"/>
    </w:rPr>
  </w:style>
  <w:style w:type="character" w:customStyle="1" w:styleId="20">
    <w:name w:val="Заголовок 2ого уровня Знак"/>
    <w:basedOn w:val="10"/>
    <w:link w:val="2"/>
    <w:rsid w:val="0035044F"/>
    <w:rPr>
      <w:b w:val="0"/>
      <w:caps/>
      <w:sz w:val="24"/>
    </w:rPr>
  </w:style>
  <w:style w:type="paragraph" w:customStyle="1" w:styleId="a3">
    <w:name w:val="Основна"/>
    <w:basedOn w:val="a"/>
    <w:link w:val="a4"/>
    <w:qFormat/>
    <w:rsid w:val="0035044F"/>
    <w:pPr>
      <w:spacing w:after="120" w:line="360" w:lineRule="auto"/>
      <w:ind w:firstLine="851"/>
    </w:pPr>
    <w:rPr>
      <w:sz w:val="24"/>
    </w:rPr>
  </w:style>
  <w:style w:type="character" w:customStyle="1" w:styleId="30">
    <w:name w:val="Заголовок 3его уровня Знак"/>
    <w:basedOn w:val="a0"/>
    <w:link w:val="3"/>
    <w:rsid w:val="0035044F"/>
    <w:rPr>
      <w:i/>
      <w:sz w:val="24"/>
    </w:rPr>
  </w:style>
  <w:style w:type="paragraph" w:customStyle="1" w:styleId="a5">
    <w:name w:val="Определение"/>
    <w:basedOn w:val="a3"/>
    <w:link w:val="a6"/>
    <w:qFormat/>
    <w:rsid w:val="0035044F"/>
    <w:rPr>
      <w:i/>
      <w:sz w:val="22"/>
    </w:rPr>
  </w:style>
  <w:style w:type="character" w:customStyle="1" w:styleId="a4">
    <w:name w:val="Основна Знак"/>
    <w:basedOn w:val="a0"/>
    <w:link w:val="a3"/>
    <w:rsid w:val="0035044F"/>
    <w:rPr>
      <w:sz w:val="24"/>
    </w:rPr>
  </w:style>
  <w:style w:type="paragraph" w:customStyle="1" w:styleId="a7">
    <w:name w:val="примечание"/>
    <w:basedOn w:val="a5"/>
    <w:link w:val="a8"/>
    <w:qFormat/>
    <w:rsid w:val="00AD02DF"/>
    <w:pPr>
      <w:spacing w:line="240" w:lineRule="auto"/>
    </w:pPr>
  </w:style>
  <w:style w:type="character" w:customStyle="1" w:styleId="a6">
    <w:name w:val="Определение Знак"/>
    <w:basedOn w:val="a4"/>
    <w:link w:val="a5"/>
    <w:rsid w:val="0035044F"/>
    <w:rPr>
      <w:i/>
      <w:sz w:val="24"/>
    </w:rPr>
  </w:style>
  <w:style w:type="paragraph" w:customStyle="1" w:styleId="a9">
    <w:name w:val="Название таблицы"/>
    <w:basedOn w:val="a7"/>
    <w:link w:val="aa"/>
    <w:qFormat/>
    <w:rsid w:val="00AD02DF"/>
    <w:pPr>
      <w:suppressAutoHyphens/>
      <w:ind w:firstLine="0"/>
    </w:pPr>
  </w:style>
  <w:style w:type="character" w:customStyle="1" w:styleId="a8">
    <w:name w:val="примечание Знак"/>
    <w:basedOn w:val="a6"/>
    <w:link w:val="a7"/>
    <w:rsid w:val="00AD02DF"/>
    <w:rPr>
      <w:i/>
      <w:sz w:val="24"/>
    </w:rPr>
  </w:style>
  <w:style w:type="paragraph" w:customStyle="1" w:styleId="ab">
    <w:name w:val="Название рисунка"/>
    <w:basedOn w:val="a9"/>
    <w:link w:val="ac"/>
    <w:qFormat/>
    <w:rsid w:val="00AD02DF"/>
    <w:rPr>
      <w:b/>
    </w:rPr>
  </w:style>
  <w:style w:type="character" w:customStyle="1" w:styleId="aa">
    <w:name w:val="Название таблицы Знак"/>
    <w:basedOn w:val="a8"/>
    <w:link w:val="a9"/>
    <w:rsid w:val="00AD02DF"/>
    <w:rPr>
      <w:i/>
      <w:sz w:val="24"/>
    </w:rPr>
  </w:style>
  <w:style w:type="paragraph" w:customStyle="1" w:styleId="ad">
    <w:name w:val="Формула"/>
    <w:basedOn w:val="ab"/>
    <w:link w:val="ae"/>
    <w:qFormat/>
    <w:rsid w:val="00AD02DF"/>
    <w:pPr>
      <w:spacing w:before="120" w:after="240"/>
      <w:ind w:firstLine="1418"/>
    </w:pPr>
    <w:rPr>
      <w:b w:val="0"/>
      <w:sz w:val="24"/>
    </w:rPr>
  </w:style>
  <w:style w:type="character" w:customStyle="1" w:styleId="ac">
    <w:name w:val="Название рисунка Знак"/>
    <w:basedOn w:val="aa"/>
    <w:link w:val="ab"/>
    <w:rsid w:val="00AD02DF"/>
    <w:rPr>
      <w:b/>
      <w:i/>
      <w:sz w:val="24"/>
    </w:rPr>
  </w:style>
  <w:style w:type="paragraph" w:customStyle="1" w:styleId="11">
    <w:name w:val="спсисок 1"/>
    <w:basedOn w:val="a3"/>
    <w:link w:val="12"/>
    <w:qFormat/>
    <w:rsid w:val="00486531"/>
  </w:style>
  <w:style w:type="character" w:customStyle="1" w:styleId="ae">
    <w:name w:val="Формула Знак"/>
    <w:basedOn w:val="ac"/>
    <w:link w:val="ad"/>
    <w:rsid w:val="00AD02DF"/>
    <w:rPr>
      <w:b w:val="0"/>
      <w:i/>
      <w:sz w:val="24"/>
    </w:rPr>
  </w:style>
  <w:style w:type="paragraph" w:customStyle="1" w:styleId="af">
    <w:name w:val="колонтитул"/>
    <w:basedOn w:val="11"/>
    <w:link w:val="af0"/>
    <w:qFormat/>
    <w:rsid w:val="00486531"/>
    <w:pPr>
      <w:jc w:val="center"/>
    </w:pPr>
    <w:rPr>
      <w:b/>
      <w:i/>
      <w:sz w:val="22"/>
    </w:rPr>
  </w:style>
  <w:style w:type="character" w:customStyle="1" w:styleId="12">
    <w:name w:val="спсисок 1 Знак"/>
    <w:basedOn w:val="a4"/>
    <w:link w:val="11"/>
    <w:rsid w:val="00486531"/>
    <w:rPr>
      <w:sz w:val="24"/>
    </w:rPr>
  </w:style>
  <w:style w:type="paragraph" w:styleId="af1">
    <w:name w:val="Normal (Web)"/>
    <w:basedOn w:val="a"/>
    <w:uiPriority w:val="99"/>
    <w:unhideWhenUsed/>
    <w:rsid w:val="009C35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0">
    <w:name w:val="колонтитул Знак"/>
    <w:basedOn w:val="12"/>
    <w:link w:val="af"/>
    <w:rsid w:val="00486531"/>
    <w:rPr>
      <w:b/>
      <w:i/>
      <w:sz w:val="24"/>
    </w:rPr>
  </w:style>
  <w:style w:type="paragraph" w:styleId="af2">
    <w:name w:val="header"/>
    <w:basedOn w:val="a"/>
    <w:link w:val="af3"/>
    <w:uiPriority w:val="99"/>
    <w:unhideWhenUsed/>
    <w:rsid w:val="00BB75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BB7588"/>
  </w:style>
  <w:style w:type="paragraph" w:styleId="af4">
    <w:name w:val="footer"/>
    <w:basedOn w:val="a"/>
    <w:link w:val="af5"/>
    <w:uiPriority w:val="99"/>
    <w:unhideWhenUsed/>
    <w:rsid w:val="00BB758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rsid w:val="00BB75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598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artr\Desktop\&#1074;&#1091;&#1079;\&#1051;&#1072;&#1073;&#1086;&#1088;&#1072;&#1090;&#1086;&#1088;&#1085;&#1072;&#1103;%20&#1088;&#1072;&#1073;&#1086;&#1090;&#1072;&#8470;1_&#1056;&#1099;&#1073;&#1072;&#1082;&#1086;&#1074;%20&#1040;&#1088;&#1090;&#1077;&#1084;%20&#1057;&#1077;&#1088;&#1075;&#1077;&#1077;&#1074;&#1080;&#1095;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C:\Users\aartr\Desktop\вуз\Лабораторная работа№1_Рыбаков Артем Сергеевич.dotx</Template>
  <TotalTime>0</TotalTime>
  <Pages>7</Pages>
  <Words>196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Artem Matroskin</dc:creator>
  <cp:keywords/>
  <dc:description/>
  <cp:lastModifiedBy>Апенько Дмитрий Сергеевич</cp:lastModifiedBy>
  <cp:revision>2</cp:revision>
  <dcterms:created xsi:type="dcterms:W3CDTF">2022-03-01T16:35:00Z</dcterms:created>
  <dcterms:modified xsi:type="dcterms:W3CDTF">2022-03-01T16:35:00Z</dcterms:modified>
</cp:coreProperties>
</file>